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0BAF" w14:textId="2C0A014F" w:rsidR="00671A1D" w:rsidRPr="00D440E2" w:rsidRDefault="00637020" w:rsidP="00E614F3">
      <w:pPr>
        <w:pStyle w:val="cvvb5titel1"/>
      </w:pPr>
      <w:r>
        <w:t>Mauro</w:t>
      </w:r>
      <w:r w:rsidR="00BA45DA">
        <w:t xml:space="preserve"> Leonardo</w:t>
      </w:r>
    </w:p>
    <w:p w14:paraId="0E073D33" w14:textId="57F23A29" w:rsidR="00671A1D" w:rsidRPr="00D440E2" w:rsidRDefault="00BA45DA" w:rsidP="00D440E2">
      <w:pPr>
        <w:pStyle w:val="cvvb5tekstBlauw"/>
      </w:pPr>
      <w:r>
        <w:t>Wolfsdonksesteenweg 162A</w:t>
      </w:r>
    </w:p>
    <w:p w14:paraId="46C3947C" w14:textId="5729DF6E" w:rsidR="00671A1D" w:rsidRPr="00D440E2" w:rsidRDefault="00BA45DA" w:rsidP="008D33E8">
      <w:pPr>
        <w:pStyle w:val="cvvb5tekstBlauw"/>
      </w:pPr>
      <w:r>
        <w:t>2230 Herselt</w:t>
      </w:r>
    </w:p>
    <w:p w14:paraId="58243369" w14:textId="598BFB75" w:rsidR="00867E37" w:rsidRPr="00D440E2" w:rsidRDefault="00BA45DA" w:rsidP="008D33E8">
      <w:pPr>
        <w:pStyle w:val="cvvb5tekstBlauw"/>
      </w:pPr>
      <w:r>
        <w:t>04</w:t>
      </w:r>
      <w:r w:rsidR="00637020">
        <w:t>99</w:t>
      </w:r>
      <w:r w:rsidR="007E26F3">
        <w:t>/</w:t>
      </w:r>
      <w:r w:rsidR="00637020">
        <w:t>81</w:t>
      </w:r>
      <w:r w:rsidR="007E26F3">
        <w:t>.</w:t>
      </w:r>
      <w:r w:rsidR="00637020">
        <w:t>94</w:t>
      </w:r>
      <w:r w:rsidR="007E26F3">
        <w:t>.3</w:t>
      </w:r>
      <w:r w:rsidR="00637020">
        <w:t>1</w:t>
      </w:r>
    </w:p>
    <w:p w14:paraId="7FD51F3A" w14:textId="5415CB82" w:rsidR="00867E37" w:rsidRPr="00D440E2" w:rsidRDefault="00637020" w:rsidP="008D33E8">
      <w:pPr>
        <w:pStyle w:val="cvvb5tekstBlauw"/>
        <w:rPr>
          <w:i/>
        </w:rPr>
      </w:pPr>
      <w:r>
        <w:t>Mauro.leonardo@telenet.be</w:t>
      </w:r>
    </w:p>
    <w:p w14:paraId="2E1BFD57" w14:textId="4620DB11" w:rsidR="00867E37" w:rsidRPr="00D440E2" w:rsidRDefault="00867E37" w:rsidP="008D33E8">
      <w:pPr>
        <w:pStyle w:val="cvvb5tekstBlauw"/>
      </w:pPr>
      <w:r w:rsidRPr="00D440E2">
        <w:t>°</w:t>
      </w:r>
      <w:r w:rsidR="00637020">
        <w:t>15 juli 2004</w:t>
      </w:r>
    </w:p>
    <w:p w14:paraId="7D41EEB9" w14:textId="1D4E9226" w:rsidR="009E5CB5" w:rsidRPr="009E5CB5" w:rsidRDefault="00AE3885" w:rsidP="00236E89">
      <w:pPr>
        <w:pStyle w:val="cvvb5titel2"/>
        <w:rPr>
          <w:sz w:val="22"/>
        </w:rPr>
      </w:pPr>
      <w:r>
        <w:t>OPLEIDINGEN</w:t>
      </w:r>
    </w:p>
    <w:p w14:paraId="6910ACC4" w14:textId="128ACD45" w:rsidR="00750DE8" w:rsidRPr="00AE3885" w:rsidRDefault="00E555FE" w:rsidP="00AE3885">
      <w:pPr>
        <w:pStyle w:val="cvvb4tekst"/>
        <w:numPr>
          <w:ilvl w:val="0"/>
          <w:numId w:val="12"/>
        </w:numPr>
        <w:tabs>
          <w:tab w:val="right" w:pos="9923"/>
        </w:tabs>
        <w:rPr>
          <w:rStyle w:val="cvvb5tekstvetChar"/>
          <w:b w:val="0"/>
          <w:bCs/>
          <w:lang w:val="en-US"/>
        </w:rPr>
      </w:pPr>
      <w:r w:rsidRPr="00AE3885">
        <w:rPr>
          <w:rStyle w:val="cvvb5tekstvetChar"/>
          <w:b w:val="0"/>
          <w:bCs/>
          <w:lang w:val="en-US"/>
        </w:rPr>
        <w:t>Secundair diploma elektriciteit/electronica – Sila Westerlo</w:t>
      </w:r>
      <w:r w:rsidR="00CE7BA5" w:rsidRPr="00AE3885">
        <w:rPr>
          <w:rStyle w:val="cvvb5tekstvetChar"/>
          <w:b w:val="0"/>
          <w:bCs/>
          <w:lang w:val="en-US"/>
        </w:rPr>
        <w:t xml:space="preserve"> – 2016/2022</w:t>
      </w:r>
      <w:r w:rsidRPr="00AE3885">
        <w:rPr>
          <w:rStyle w:val="cvvb5tekstvetChar"/>
          <w:b w:val="0"/>
          <w:bCs/>
          <w:lang w:val="en-US"/>
        </w:rPr>
        <w:t xml:space="preserve"> </w:t>
      </w:r>
    </w:p>
    <w:p w14:paraId="1141A39B" w14:textId="77777777" w:rsidR="00E555FE" w:rsidRPr="00AE3885" w:rsidRDefault="00E555FE" w:rsidP="00AE3885">
      <w:pPr>
        <w:pStyle w:val="cvvb4tekst"/>
        <w:tabs>
          <w:tab w:val="right" w:pos="9923"/>
        </w:tabs>
        <w:rPr>
          <w:rStyle w:val="cvvb5tekstvetChar"/>
          <w:b w:val="0"/>
          <w:bCs/>
          <w:lang w:val="en-US"/>
        </w:rPr>
      </w:pPr>
    </w:p>
    <w:p w14:paraId="718328AE" w14:textId="60AD07CA" w:rsidR="00637020" w:rsidRPr="00AE3885" w:rsidRDefault="00637020" w:rsidP="00AE3885">
      <w:pPr>
        <w:pStyle w:val="cvvb4tekst"/>
        <w:numPr>
          <w:ilvl w:val="0"/>
          <w:numId w:val="12"/>
        </w:numPr>
        <w:tabs>
          <w:tab w:val="right" w:pos="9923"/>
        </w:tabs>
        <w:rPr>
          <w:rStyle w:val="cvvb5tekstvetChar"/>
          <w:b w:val="0"/>
          <w:bCs/>
          <w:lang w:val="en-US"/>
        </w:rPr>
      </w:pPr>
      <w:r w:rsidRPr="00AE3885">
        <w:rPr>
          <w:rStyle w:val="cvvb5tekstvetChar"/>
          <w:b w:val="0"/>
          <w:bCs/>
          <w:lang w:val="en-US"/>
        </w:rPr>
        <w:t>Graduaat programmeren – Thomas More Geel – 2022/2024</w:t>
      </w:r>
    </w:p>
    <w:p w14:paraId="0D395628" w14:textId="77777777" w:rsidR="00637020" w:rsidRPr="00AE3885" w:rsidRDefault="00637020" w:rsidP="00AE3885">
      <w:pPr>
        <w:pStyle w:val="cvvb4tekst"/>
        <w:tabs>
          <w:tab w:val="right" w:pos="9923"/>
        </w:tabs>
        <w:rPr>
          <w:rStyle w:val="cvvb5tekstvetChar"/>
          <w:b w:val="0"/>
          <w:bCs/>
          <w:lang w:val="en-US"/>
        </w:rPr>
      </w:pPr>
    </w:p>
    <w:p w14:paraId="657036AD" w14:textId="0615B7C5" w:rsidR="00376ECD" w:rsidRPr="00637020" w:rsidRDefault="00637020" w:rsidP="00AE3885">
      <w:pPr>
        <w:pStyle w:val="cvvb4tekst"/>
        <w:numPr>
          <w:ilvl w:val="0"/>
          <w:numId w:val="12"/>
        </w:numPr>
        <w:tabs>
          <w:tab w:val="right" w:pos="9923"/>
        </w:tabs>
        <w:rPr>
          <w:rFonts w:eastAsia="Malgun Gothic"/>
          <w:lang w:val="en-US"/>
        </w:rPr>
      </w:pPr>
      <w:r w:rsidRPr="00AE3885">
        <w:rPr>
          <w:rStyle w:val="cvvb5tekstvetChar"/>
          <w:b w:val="0"/>
          <w:bCs/>
          <w:lang w:val="en-US"/>
        </w:rPr>
        <w:t>Bachelor application development – Thomas More Geel – 2024/2026</w:t>
      </w:r>
      <w:r w:rsidR="00376ECD" w:rsidRPr="00637020">
        <w:rPr>
          <w:rFonts w:eastAsia="Malgun Gothic"/>
          <w:lang w:val="en-US"/>
        </w:rPr>
        <w:tab/>
      </w:r>
    </w:p>
    <w:p w14:paraId="7CA44079" w14:textId="0DF89020" w:rsidR="005B5CF4" w:rsidRPr="009E5CB5" w:rsidRDefault="005B5CF4" w:rsidP="005B5CF4">
      <w:pPr>
        <w:pStyle w:val="cvvb5titel2"/>
        <w:rPr>
          <w:sz w:val="22"/>
        </w:rPr>
      </w:pPr>
      <w:r>
        <w:t>STA</w:t>
      </w:r>
      <w:r w:rsidR="00AE3885">
        <w:t>GES/WERKERVARING</w:t>
      </w:r>
    </w:p>
    <w:p w14:paraId="1CEE7446" w14:textId="28D1D8AC" w:rsidR="00376ECD" w:rsidRPr="0001784F" w:rsidRDefault="00AE3885" w:rsidP="00376ECD">
      <w:pPr>
        <w:pStyle w:val="cvvb4tekst"/>
        <w:tabs>
          <w:tab w:val="right" w:pos="9923"/>
        </w:tabs>
        <w:rPr>
          <w:rFonts w:eastAsia="Malgun Gothic"/>
          <w:b/>
          <w:bCs/>
        </w:rPr>
      </w:pPr>
      <w:r w:rsidRPr="0001784F">
        <w:rPr>
          <w:rStyle w:val="cvvb5tekstvetChar"/>
          <w:b w:val="0"/>
          <w:bCs/>
        </w:rPr>
        <w:t>Studenten job Aerts Herselt – verhuur en verkoop van machines</w:t>
      </w:r>
    </w:p>
    <w:p w14:paraId="02EF6AB7" w14:textId="77777777" w:rsidR="00FF1672" w:rsidRPr="00BD0681" w:rsidRDefault="00236E89" w:rsidP="00236E89">
      <w:pPr>
        <w:pStyle w:val="cvvb5titel2"/>
      </w:pPr>
      <w:r w:rsidRPr="0001784F">
        <w:t xml:space="preserve"> </w:t>
      </w:r>
      <w:r>
        <w:t>COMPETENTIES</w:t>
      </w:r>
    </w:p>
    <w:p w14:paraId="35DD9452" w14:textId="77777777" w:rsidR="006442AC" w:rsidRDefault="006442AC" w:rsidP="006442AC">
      <w:pPr>
        <w:pStyle w:val="cvvb5tekstvet"/>
      </w:pPr>
      <w:r>
        <w:t>Persoonlijke competenties</w:t>
      </w:r>
    </w:p>
    <w:p w14:paraId="0744F9BC" w14:textId="710E8539" w:rsidR="007F6444" w:rsidRDefault="007F6444" w:rsidP="006442AC">
      <w:pPr>
        <w:pStyle w:val="cv6lijst"/>
        <w:numPr>
          <w:ilvl w:val="0"/>
          <w:numId w:val="4"/>
        </w:numPr>
        <w:rPr>
          <w:rStyle w:val="cv5lijstChar"/>
        </w:rPr>
      </w:pPr>
      <w:r>
        <w:rPr>
          <w:rStyle w:val="cv5lijstChar"/>
        </w:rPr>
        <w:t>Sociaal</w:t>
      </w:r>
    </w:p>
    <w:sdt>
      <w:sdtPr>
        <w:id w:val="-651522868"/>
        <w:placeholder>
          <w:docPart w:val="3E49E66187FE48ABB540490EAF4A4594"/>
        </w:placeholder>
      </w:sdtPr>
      <w:sdtContent>
        <w:p w14:paraId="7A266623" w14:textId="2AA7916D" w:rsidR="006442AC" w:rsidRDefault="00637020" w:rsidP="006442AC">
          <w:pPr>
            <w:pStyle w:val="cv6lijst"/>
            <w:numPr>
              <w:ilvl w:val="0"/>
              <w:numId w:val="4"/>
            </w:numPr>
          </w:pPr>
          <w:r>
            <w:rPr>
              <w:rStyle w:val="cv5lijstChar"/>
            </w:rPr>
            <w:t>Flexibel</w:t>
          </w:r>
        </w:p>
      </w:sdtContent>
    </w:sdt>
    <w:p w14:paraId="2E2940C8" w14:textId="551951E6" w:rsidR="006442AC" w:rsidRDefault="007F6444" w:rsidP="006442AC">
      <w:pPr>
        <w:pStyle w:val="cv6lijst"/>
        <w:numPr>
          <w:ilvl w:val="0"/>
          <w:numId w:val="4"/>
        </w:numPr>
      </w:pPr>
      <w:r>
        <w:t>Stressbestendig</w:t>
      </w:r>
    </w:p>
    <w:p w14:paraId="5A62ADFA" w14:textId="304944B2" w:rsidR="006442AC" w:rsidRDefault="007E26F3" w:rsidP="006442AC">
      <w:pPr>
        <w:pStyle w:val="cv6lijst"/>
        <w:numPr>
          <w:ilvl w:val="0"/>
          <w:numId w:val="4"/>
        </w:numPr>
      </w:pPr>
      <w:r>
        <w:t>Harde werker</w:t>
      </w:r>
    </w:p>
    <w:p w14:paraId="05DD224E" w14:textId="7982BAF1" w:rsidR="007F6444" w:rsidRDefault="00637020" w:rsidP="006442AC">
      <w:pPr>
        <w:pStyle w:val="cv6lijst"/>
        <w:numPr>
          <w:ilvl w:val="0"/>
          <w:numId w:val="4"/>
        </w:numPr>
      </w:pPr>
      <w:r>
        <w:t>Oog voor detail</w:t>
      </w:r>
    </w:p>
    <w:p w14:paraId="274AA02B" w14:textId="533A9B23" w:rsidR="00637020" w:rsidRDefault="00637020" w:rsidP="006442AC">
      <w:pPr>
        <w:pStyle w:val="cv6lijst"/>
        <w:numPr>
          <w:ilvl w:val="0"/>
          <w:numId w:val="4"/>
        </w:numPr>
      </w:pPr>
      <w:r>
        <w:t>Goed tijdbeheer</w:t>
      </w:r>
    </w:p>
    <w:p w14:paraId="37819C06" w14:textId="77777777" w:rsidR="002F351F" w:rsidRDefault="002F351F" w:rsidP="002F351F">
      <w:pPr>
        <w:pStyle w:val="cv6lijst"/>
        <w:ind w:firstLine="0"/>
      </w:pPr>
    </w:p>
    <w:p w14:paraId="16B93F17" w14:textId="77777777" w:rsidR="006442AC" w:rsidRDefault="006442AC" w:rsidP="006442AC">
      <w:pPr>
        <w:pStyle w:val="cvvb5tekstvet"/>
        <w:spacing w:before="240"/>
      </w:pPr>
      <w:r>
        <w:t>Talenkennis</w:t>
      </w:r>
    </w:p>
    <w:p w14:paraId="5BB62514" w14:textId="1E9B373A" w:rsidR="006442AC" w:rsidRPr="005B73E6" w:rsidRDefault="00881111" w:rsidP="006442AC">
      <w:pPr>
        <w:pStyle w:val="cv6lijst"/>
        <w:numPr>
          <w:ilvl w:val="0"/>
          <w:numId w:val="4"/>
        </w:numPr>
      </w:pPr>
      <w:r>
        <w:rPr>
          <w:rStyle w:val="cv5lijstChar"/>
        </w:rPr>
        <w:t>Nederlands</w:t>
      </w:r>
      <w:r w:rsidR="006442AC">
        <w:t xml:space="preserve"> </w:t>
      </w:r>
      <w:r w:rsidR="00CE62F0">
        <w:rPr>
          <w:rStyle w:val="cvvb4tekstChar"/>
          <w:rFonts w:eastAsia="Malgun Gothic"/>
        </w:rPr>
        <w:t>–</w:t>
      </w:r>
      <w:r w:rsidR="006442AC">
        <w:t xml:space="preserve"> </w:t>
      </w:r>
      <w:r>
        <w:rPr>
          <w:rStyle w:val="cv5lijstChar"/>
        </w:rPr>
        <w:t>moedertaal</w:t>
      </w:r>
      <w:r w:rsidR="006442AC" w:rsidRPr="005B73E6">
        <w:rPr>
          <w:rStyle w:val="adminTekstChar"/>
          <w:rFonts w:asciiTheme="minorHAnsi" w:hAnsiTheme="minorHAnsi"/>
        </w:rPr>
        <w:t xml:space="preserve"> </w:t>
      </w:r>
    </w:p>
    <w:p w14:paraId="75B9544B" w14:textId="449C3AAE" w:rsidR="006442AC" w:rsidRPr="005B73E6" w:rsidRDefault="00881111" w:rsidP="006442AC">
      <w:pPr>
        <w:pStyle w:val="cv6lijst"/>
        <w:numPr>
          <w:ilvl w:val="0"/>
          <w:numId w:val="4"/>
        </w:numPr>
      </w:pPr>
      <w:r>
        <w:t>Frans</w:t>
      </w:r>
      <w:r w:rsidR="006442AC">
        <w:t xml:space="preserve"> </w:t>
      </w:r>
      <w:r w:rsidR="00CE62F0">
        <w:rPr>
          <w:rStyle w:val="cvvb4tekstChar"/>
          <w:rFonts w:eastAsia="Malgun Gothic"/>
        </w:rPr>
        <w:t>–</w:t>
      </w:r>
      <w:r w:rsidR="006442AC">
        <w:t xml:space="preserve"> </w:t>
      </w:r>
      <w:r>
        <w:t>basis</w:t>
      </w:r>
    </w:p>
    <w:p w14:paraId="61E3ADE4" w14:textId="7A7EC80B" w:rsidR="006442AC" w:rsidRDefault="00881111" w:rsidP="00637020">
      <w:pPr>
        <w:pStyle w:val="cv6lijst"/>
        <w:numPr>
          <w:ilvl w:val="0"/>
          <w:numId w:val="4"/>
        </w:numPr>
      </w:pPr>
      <w:r>
        <w:t xml:space="preserve">Engels </w:t>
      </w:r>
      <w:r>
        <w:rPr>
          <w:rStyle w:val="cvvb4tekstChar"/>
          <w:rFonts w:eastAsia="Malgun Gothic"/>
        </w:rPr>
        <w:t>–</w:t>
      </w:r>
      <w:r>
        <w:t xml:space="preserve"> </w:t>
      </w:r>
      <w:r w:rsidR="007E26F3">
        <w:t>basis</w:t>
      </w:r>
    </w:p>
    <w:p w14:paraId="6CCD5397" w14:textId="77777777" w:rsidR="00637020" w:rsidRPr="005B73E6" w:rsidRDefault="00637020" w:rsidP="00637020">
      <w:pPr>
        <w:pStyle w:val="cv6lijst"/>
        <w:numPr>
          <w:ilvl w:val="0"/>
          <w:numId w:val="4"/>
        </w:numPr>
      </w:pPr>
    </w:p>
    <w:p w14:paraId="229D4F80" w14:textId="2F73937F" w:rsidR="006442AC" w:rsidRPr="00E614F3" w:rsidRDefault="00637020" w:rsidP="00E614F3">
      <w:pPr>
        <w:pStyle w:val="cvvb5tekstvet"/>
        <w:spacing w:before="240"/>
        <w:rPr>
          <w:rStyle w:val="cv5lijstChar"/>
          <w:rFonts w:asciiTheme="minorHAnsi" w:hAnsiTheme="minorHAnsi"/>
        </w:rPr>
      </w:pPr>
      <w:r>
        <w:t>Digitale vaardigheden</w:t>
      </w:r>
    </w:p>
    <w:p w14:paraId="40A2BA0F" w14:textId="083CDF40" w:rsidR="004549C8" w:rsidRPr="004549C8" w:rsidRDefault="004549C8" w:rsidP="006442AC">
      <w:pPr>
        <w:pStyle w:val="cv6lijst"/>
        <w:numPr>
          <w:ilvl w:val="0"/>
          <w:numId w:val="4"/>
        </w:numPr>
        <w:rPr>
          <w:rStyle w:val="cv5lijstChar"/>
          <w:rFonts w:eastAsia="Times New Roman" w:cs="Arial"/>
        </w:rPr>
      </w:pPr>
      <w:r>
        <w:rPr>
          <w:rStyle w:val="cv5lijstChar"/>
        </w:rPr>
        <w:t>Excel</w:t>
      </w:r>
    </w:p>
    <w:p w14:paraId="224D4ABB" w14:textId="7FEE2DFF" w:rsidR="004549C8" w:rsidRPr="00637020" w:rsidRDefault="004549C8" w:rsidP="006442AC">
      <w:pPr>
        <w:pStyle w:val="cv6lijst"/>
        <w:numPr>
          <w:ilvl w:val="0"/>
          <w:numId w:val="4"/>
        </w:numPr>
        <w:rPr>
          <w:rStyle w:val="cv5lijstChar"/>
          <w:rFonts w:eastAsia="Times New Roman" w:cs="Arial"/>
        </w:rPr>
      </w:pPr>
      <w:r>
        <w:rPr>
          <w:rStyle w:val="cv5lijstChar"/>
        </w:rPr>
        <w:t>Word</w:t>
      </w:r>
    </w:p>
    <w:p w14:paraId="6F679F0C" w14:textId="1ADB650E" w:rsidR="00637020" w:rsidRPr="00637020" w:rsidRDefault="00637020" w:rsidP="006442AC">
      <w:pPr>
        <w:pStyle w:val="cv6lijst"/>
        <w:numPr>
          <w:ilvl w:val="0"/>
          <w:numId w:val="4"/>
        </w:numPr>
        <w:rPr>
          <w:rStyle w:val="cv5lijstChar"/>
          <w:rFonts w:eastAsia="Times New Roman" w:cs="Arial"/>
        </w:rPr>
      </w:pPr>
      <w:r>
        <w:rPr>
          <w:rStyle w:val="cv5lijstChar"/>
        </w:rPr>
        <w:t>Visual studio</w:t>
      </w:r>
    </w:p>
    <w:p w14:paraId="6DC07BB0" w14:textId="771B436F" w:rsidR="00637020" w:rsidRPr="00637020" w:rsidRDefault="00637020" w:rsidP="006442AC">
      <w:pPr>
        <w:pStyle w:val="cv6lijst"/>
        <w:numPr>
          <w:ilvl w:val="0"/>
          <w:numId w:val="4"/>
        </w:numPr>
        <w:rPr>
          <w:rStyle w:val="cv5lijstChar"/>
          <w:rFonts w:eastAsia="Times New Roman" w:cs="Arial"/>
        </w:rPr>
      </w:pPr>
      <w:r>
        <w:rPr>
          <w:rStyle w:val="cv5lijstChar"/>
        </w:rPr>
        <w:t>C++, C# en HTML5</w:t>
      </w:r>
    </w:p>
    <w:p w14:paraId="6BF6FA6C" w14:textId="49AC4FDA" w:rsidR="00637020" w:rsidRPr="002F351F" w:rsidRDefault="00637020" w:rsidP="006442AC">
      <w:pPr>
        <w:pStyle w:val="cv6lijst"/>
        <w:numPr>
          <w:ilvl w:val="0"/>
          <w:numId w:val="4"/>
        </w:numPr>
        <w:rPr>
          <w:rStyle w:val="cv5lijstChar"/>
          <w:rFonts w:eastAsia="Times New Roman" w:cs="Arial"/>
        </w:rPr>
      </w:pPr>
      <w:r>
        <w:rPr>
          <w:rStyle w:val="cv5lijstChar"/>
        </w:rPr>
        <w:t>SQL-servers</w:t>
      </w:r>
    </w:p>
    <w:p w14:paraId="1F067553" w14:textId="77777777" w:rsidR="002F351F" w:rsidRPr="00674887" w:rsidRDefault="002F351F" w:rsidP="002F351F">
      <w:pPr>
        <w:pStyle w:val="cv6lijst"/>
        <w:ind w:firstLine="0"/>
      </w:pPr>
    </w:p>
    <w:p w14:paraId="07FFAC48" w14:textId="0B82267F" w:rsidR="00FF1672" w:rsidRDefault="005B73E6" w:rsidP="005B73E6">
      <w:pPr>
        <w:pStyle w:val="cvvb5titel2"/>
        <w:rPr>
          <w:sz w:val="22"/>
        </w:rPr>
      </w:pPr>
      <w:r>
        <w:t xml:space="preserve"> </w:t>
      </w:r>
      <w:r w:rsidR="007F6444">
        <w:t>VRIJE TIJD</w:t>
      </w:r>
    </w:p>
    <w:p w14:paraId="635D103A" w14:textId="5B23409D" w:rsidR="00476F93" w:rsidRDefault="00476F93" w:rsidP="00951D3A">
      <w:pPr>
        <w:pStyle w:val="cv5tekst"/>
        <w:rPr>
          <w:rFonts w:eastAsia="Calibri"/>
        </w:rPr>
      </w:pPr>
      <w:r>
        <w:rPr>
          <w:rFonts w:eastAsia="Calibri"/>
        </w:rPr>
        <w:t>Activiteiten met vrienden</w:t>
      </w:r>
    </w:p>
    <w:p w14:paraId="7272B7B9" w14:textId="6254FD92" w:rsidR="00637020" w:rsidRDefault="00637020" w:rsidP="00951D3A">
      <w:pPr>
        <w:pStyle w:val="cv5tekst"/>
        <w:rPr>
          <w:rFonts w:eastAsia="Calibri"/>
        </w:rPr>
      </w:pPr>
      <w:r>
        <w:rPr>
          <w:rFonts w:eastAsia="Calibri"/>
        </w:rPr>
        <w:t>Games programmeren</w:t>
      </w:r>
    </w:p>
    <w:p w14:paraId="46FDCF77" w14:textId="16C4CD52" w:rsidR="00371689" w:rsidRDefault="00637020" w:rsidP="0001784F">
      <w:pPr>
        <w:pStyle w:val="cv5tekst"/>
        <w:rPr>
          <w:rFonts w:eastAsia="Calibri"/>
        </w:rPr>
      </w:pPr>
      <w:r>
        <w:rPr>
          <w:rFonts w:eastAsia="Calibri"/>
        </w:rPr>
        <w:t>Scouts</w:t>
      </w:r>
    </w:p>
    <w:p w14:paraId="428A1550" w14:textId="77777777" w:rsidR="007275F2" w:rsidRPr="00951D3A" w:rsidRDefault="007275F2" w:rsidP="00951D3A">
      <w:pPr>
        <w:pStyle w:val="cv5tekst"/>
        <w:rPr>
          <w:rFonts w:eastAsia="Calibri"/>
        </w:rPr>
      </w:pPr>
    </w:p>
    <w:sectPr w:rsidR="007275F2" w:rsidRPr="00951D3A" w:rsidSect="00236E89">
      <w:pgSz w:w="11906" w:h="16838"/>
      <w:pgMar w:top="993" w:right="849" w:bottom="1276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227F"/>
    <w:multiLevelType w:val="hybridMultilevel"/>
    <w:tmpl w:val="3C4A54C6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33AE3"/>
    <w:multiLevelType w:val="hybridMultilevel"/>
    <w:tmpl w:val="8F484BE0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A74B0"/>
    <w:multiLevelType w:val="hybridMultilevel"/>
    <w:tmpl w:val="9304677A"/>
    <w:lvl w:ilvl="0" w:tplc="0413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3F0BF3"/>
    <w:multiLevelType w:val="hybridMultilevel"/>
    <w:tmpl w:val="285EFBE4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B3A99"/>
    <w:multiLevelType w:val="hybridMultilevel"/>
    <w:tmpl w:val="B08A257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F78E5"/>
    <w:multiLevelType w:val="hybridMultilevel"/>
    <w:tmpl w:val="8E78F29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265"/>
    <w:multiLevelType w:val="hybridMultilevel"/>
    <w:tmpl w:val="FADA2424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01CB8"/>
    <w:multiLevelType w:val="hybridMultilevel"/>
    <w:tmpl w:val="DE68B8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97A4C"/>
    <w:multiLevelType w:val="hybridMultilevel"/>
    <w:tmpl w:val="EDAA26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21524"/>
    <w:multiLevelType w:val="hybridMultilevel"/>
    <w:tmpl w:val="7948628A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71E2E"/>
    <w:multiLevelType w:val="hybridMultilevel"/>
    <w:tmpl w:val="0780103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14002"/>
    <w:multiLevelType w:val="hybridMultilevel"/>
    <w:tmpl w:val="6C4E58B8"/>
    <w:lvl w:ilvl="0" w:tplc="FCA289CE">
      <w:start w:val="1"/>
      <w:numFmt w:val="bullet"/>
      <w:pStyle w:val="cv5lij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060537">
    <w:abstractNumId w:val="11"/>
  </w:num>
  <w:num w:numId="2" w16cid:durableId="1069232616">
    <w:abstractNumId w:val="2"/>
  </w:num>
  <w:num w:numId="3" w16cid:durableId="821197058">
    <w:abstractNumId w:val="6"/>
  </w:num>
  <w:num w:numId="4" w16cid:durableId="546526316">
    <w:abstractNumId w:val="3"/>
  </w:num>
  <w:num w:numId="5" w16cid:durableId="1916477683">
    <w:abstractNumId w:val="0"/>
  </w:num>
  <w:num w:numId="6" w16cid:durableId="1257640686">
    <w:abstractNumId w:val="9"/>
  </w:num>
  <w:num w:numId="7" w16cid:durableId="326056368">
    <w:abstractNumId w:val="5"/>
  </w:num>
  <w:num w:numId="8" w16cid:durableId="1005783916">
    <w:abstractNumId w:val="10"/>
  </w:num>
  <w:num w:numId="9" w16cid:durableId="697774118">
    <w:abstractNumId w:val="1"/>
  </w:num>
  <w:num w:numId="10" w16cid:durableId="1680542405">
    <w:abstractNumId w:val="7"/>
  </w:num>
  <w:num w:numId="11" w16cid:durableId="334302400">
    <w:abstractNumId w:val="8"/>
  </w:num>
  <w:num w:numId="12" w16cid:durableId="978533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forms" w:formatting="1" w:enforcement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DF"/>
    <w:rsid w:val="0001784F"/>
    <w:rsid w:val="00020E95"/>
    <w:rsid w:val="000C7BE7"/>
    <w:rsid w:val="00122833"/>
    <w:rsid w:val="00150191"/>
    <w:rsid w:val="00155903"/>
    <w:rsid w:val="001A43FB"/>
    <w:rsid w:val="001F35FE"/>
    <w:rsid w:val="00236E89"/>
    <w:rsid w:val="00294B8C"/>
    <w:rsid w:val="002F351F"/>
    <w:rsid w:val="0030691C"/>
    <w:rsid w:val="00371689"/>
    <w:rsid w:val="00376ECD"/>
    <w:rsid w:val="0039638B"/>
    <w:rsid w:val="003A1BB5"/>
    <w:rsid w:val="003E7C5F"/>
    <w:rsid w:val="00434A81"/>
    <w:rsid w:val="0044796B"/>
    <w:rsid w:val="004549C8"/>
    <w:rsid w:val="00476F93"/>
    <w:rsid w:val="00542BC6"/>
    <w:rsid w:val="005444F8"/>
    <w:rsid w:val="00561308"/>
    <w:rsid w:val="005B5CF4"/>
    <w:rsid w:val="005B73E6"/>
    <w:rsid w:val="005D2780"/>
    <w:rsid w:val="006024AE"/>
    <w:rsid w:val="00637020"/>
    <w:rsid w:val="006442AC"/>
    <w:rsid w:val="006541B0"/>
    <w:rsid w:val="00671A1D"/>
    <w:rsid w:val="007275F2"/>
    <w:rsid w:val="00727B15"/>
    <w:rsid w:val="00750DE8"/>
    <w:rsid w:val="007B64F2"/>
    <w:rsid w:val="007E26F3"/>
    <w:rsid w:val="007F6444"/>
    <w:rsid w:val="00860A34"/>
    <w:rsid w:val="00867E37"/>
    <w:rsid w:val="00881111"/>
    <w:rsid w:val="00886680"/>
    <w:rsid w:val="008C5A0F"/>
    <w:rsid w:val="008D33E8"/>
    <w:rsid w:val="0090474E"/>
    <w:rsid w:val="009072FC"/>
    <w:rsid w:val="0092496B"/>
    <w:rsid w:val="00951D3A"/>
    <w:rsid w:val="00980342"/>
    <w:rsid w:val="009C7441"/>
    <w:rsid w:val="009E23C6"/>
    <w:rsid w:val="009E5937"/>
    <w:rsid w:val="009E5CB5"/>
    <w:rsid w:val="009E7DA8"/>
    <w:rsid w:val="00A20D2C"/>
    <w:rsid w:val="00A73B6A"/>
    <w:rsid w:val="00AE3885"/>
    <w:rsid w:val="00AE6108"/>
    <w:rsid w:val="00B22D45"/>
    <w:rsid w:val="00B34FFF"/>
    <w:rsid w:val="00B60EE2"/>
    <w:rsid w:val="00BA1500"/>
    <w:rsid w:val="00BA45DA"/>
    <w:rsid w:val="00BB4BEF"/>
    <w:rsid w:val="00C41A10"/>
    <w:rsid w:val="00CB1C72"/>
    <w:rsid w:val="00CE62F0"/>
    <w:rsid w:val="00CE7BA5"/>
    <w:rsid w:val="00D440E2"/>
    <w:rsid w:val="00D915D8"/>
    <w:rsid w:val="00DF1E82"/>
    <w:rsid w:val="00E41F91"/>
    <w:rsid w:val="00E45379"/>
    <w:rsid w:val="00E50EDF"/>
    <w:rsid w:val="00E555FE"/>
    <w:rsid w:val="00E614F3"/>
    <w:rsid w:val="00EC5BC9"/>
    <w:rsid w:val="00FC42A0"/>
    <w:rsid w:val="00F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E38B"/>
  <w15:docId w15:val="{65D0DE21-E426-4AFC-9255-89BF074D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locked="0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671A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locked/>
    <w:rsid w:val="006541B0"/>
    <w:rPr>
      <w:iCs/>
    </w:rPr>
  </w:style>
  <w:style w:type="paragraph" w:customStyle="1" w:styleId="cvvb4titel1">
    <w:name w:val="cv_vb4_titel1"/>
    <w:basedOn w:val="Normal"/>
    <w:link w:val="cvvb4titel1Char"/>
    <w:rsid w:val="00671A1D"/>
    <w:pPr>
      <w:ind w:right="72"/>
      <w:jc w:val="center"/>
      <w:outlineLvl w:val="0"/>
    </w:pPr>
    <w:rPr>
      <w:rFonts w:ascii="Calibri" w:hAnsi="Calibri"/>
      <w:b/>
      <w:color w:val="808080"/>
      <w:sz w:val="28"/>
    </w:rPr>
  </w:style>
  <w:style w:type="paragraph" w:customStyle="1" w:styleId="cvvb4titel2">
    <w:name w:val="cv_vb4_titel2"/>
    <w:basedOn w:val="Normal"/>
    <w:link w:val="cvvb4titel2Char"/>
    <w:rsid w:val="00671A1D"/>
    <w:pPr>
      <w:ind w:right="72"/>
    </w:pPr>
    <w:rPr>
      <w:rFonts w:ascii="Calibri" w:hAnsi="Calibri" w:cs="Arial"/>
      <w:b/>
      <w:sz w:val="28"/>
      <w:szCs w:val="22"/>
    </w:rPr>
  </w:style>
  <w:style w:type="character" w:customStyle="1" w:styleId="cvvb4titel1Char">
    <w:name w:val="cv_vb4_titel1 Char"/>
    <w:basedOn w:val="DefaultParagraphFont"/>
    <w:link w:val="cvvb4titel1"/>
    <w:rsid w:val="00671A1D"/>
    <w:rPr>
      <w:rFonts w:ascii="Calibri" w:eastAsia="Times New Roman" w:hAnsi="Calibri" w:cs="Times New Roman"/>
      <w:b/>
      <w:color w:val="808080"/>
      <w:sz w:val="28"/>
      <w:szCs w:val="24"/>
      <w:lang w:val="nl-NL" w:eastAsia="nl-NL"/>
    </w:rPr>
  </w:style>
  <w:style w:type="paragraph" w:customStyle="1" w:styleId="cvvb4tekst">
    <w:name w:val="cv_vb4_tekst"/>
    <w:basedOn w:val="Normal"/>
    <w:link w:val="cvvb4tekstChar"/>
    <w:qFormat/>
    <w:rsid w:val="00671A1D"/>
    <w:pPr>
      <w:ind w:right="72"/>
    </w:pPr>
    <w:rPr>
      <w:rFonts w:ascii="Calibri" w:hAnsi="Calibri" w:cs="Arial"/>
      <w:sz w:val="22"/>
      <w:szCs w:val="22"/>
    </w:rPr>
  </w:style>
  <w:style w:type="character" w:customStyle="1" w:styleId="cvvb4titel2Char">
    <w:name w:val="cv_vb4_titel2 Char"/>
    <w:basedOn w:val="DefaultParagraphFont"/>
    <w:link w:val="cvvb4titel2"/>
    <w:rsid w:val="00671A1D"/>
    <w:rPr>
      <w:rFonts w:ascii="Calibri" w:eastAsia="Times New Roman" w:hAnsi="Calibri" w:cs="Arial"/>
      <w:b/>
      <w:sz w:val="28"/>
      <w:lang w:val="nl-NL" w:eastAsia="nl-NL"/>
    </w:rPr>
  </w:style>
  <w:style w:type="paragraph" w:styleId="ListParagraph">
    <w:name w:val="List Paragraph"/>
    <w:basedOn w:val="Normal"/>
    <w:uiPriority w:val="34"/>
    <w:qFormat/>
    <w:locked/>
    <w:rsid w:val="009E5CB5"/>
    <w:pPr>
      <w:ind w:left="720"/>
      <w:contextualSpacing/>
    </w:pPr>
  </w:style>
  <w:style w:type="character" w:customStyle="1" w:styleId="cvvb4tekstChar">
    <w:name w:val="cv_vb4_tekst Char"/>
    <w:basedOn w:val="DefaultParagraphFont"/>
    <w:link w:val="cvvb4tekst"/>
    <w:rsid w:val="00671A1D"/>
    <w:rPr>
      <w:rFonts w:ascii="Calibri" w:eastAsia="Times New Roman" w:hAnsi="Calibri" w:cs="Arial"/>
      <w:lang w:val="nl-NL" w:eastAsia="nl-NL"/>
    </w:rPr>
  </w:style>
  <w:style w:type="paragraph" w:customStyle="1" w:styleId="cvvb4titel3">
    <w:name w:val="cv_vb4_titel3"/>
    <w:basedOn w:val="Normal"/>
    <w:link w:val="cvvb4titel3Char"/>
    <w:rsid w:val="009E5CB5"/>
    <w:pPr>
      <w:pBdr>
        <w:bottom w:val="single" w:sz="8" w:space="1" w:color="auto"/>
      </w:pBdr>
      <w:spacing w:before="240" w:after="240"/>
      <w:ind w:right="72"/>
    </w:pPr>
    <w:rPr>
      <w:rFonts w:ascii="Calibri" w:hAnsi="Calibri" w:cs="Arial"/>
      <w:b/>
      <w:szCs w:val="22"/>
    </w:rPr>
  </w:style>
  <w:style w:type="paragraph" w:customStyle="1" w:styleId="cvvb4tekstVet">
    <w:name w:val="cv_vb4_tekstVet"/>
    <w:basedOn w:val="Normal"/>
    <w:link w:val="cvvb4tekstVetChar"/>
    <w:rsid w:val="0092496B"/>
    <w:pPr>
      <w:tabs>
        <w:tab w:val="right" w:pos="9923"/>
      </w:tabs>
      <w:ind w:right="72"/>
    </w:pPr>
    <w:rPr>
      <w:rFonts w:ascii="Calibri" w:eastAsia="Malgun Gothic" w:hAnsi="Calibri"/>
      <w:b/>
      <w:sz w:val="22"/>
      <w:szCs w:val="22"/>
    </w:rPr>
  </w:style>
  <w:style w:type="character" w:customStyle="1" w:styleId="cvvb4titel3Char">
    <w:name w:val="cv_vb4_titel3 Char"/>
    <w:basedOn w:val="DefaultParagraphFont"/>
    <w:link w:val="cvvb4titel3"/>
    <w:rsid w:val="009E5CB5"/>
    <w:rPr>
      <w:rFonts w:ascii="Calibri" w:eastAsia="Times New Roman" w:hAnsi="Calibri" w:cs="Arial"/>
      <w:b/>
      <w:sz w:val="24"/>
      <w:lang w:val="nl-NL" w:eastAsia="nl-NL"/>
    </w:rPr>
  </w:style>
  <w:style w:type="paragraph" w:customStyle="1" w:styleId="boekhoudertekst">
    <w:name w:val="boekhouder_tekst"/>
    <w:basedOn w:val="Normal"/>
    <w:link w:val="boekhoudertekstChar"/>
    <w:locked/>
    <w:rsid w:val="008C5A0F"/>
    <w:pPr>
      <w:spacing w:before="240" w:after="200" w:line="276" w:lineRule="auto"/>
    </w:pPr>
    <w:rPr>
      <w:rFonts w:ascii="Arial" w:eastAsia="Calibri" w:hAnsi="Arial" w:cs="Arial"/>
      <w:color w:val="000000"/>
      <w:sz w:val="22"/>
      <w:szCs w:val="22"/>
      <w:lang w:val="nl-BE" w:eastAsia="en-US"/>
    </w:rPr>
  </w:style>
  <w:style w:type="character" w:customStyle="1" w:styleId="cvvb4tekstVetChar">
    <w:name w:val="cv_vb4_tekstVet Char"/>
    <w:basedOn w:val="DefaultParagraphFont"/>
    <w:link w:val="cvvb4tekstVet"/>
    <w:rsid w:val="0092496B"/>
    <w:rPr>
      <w:rFonts w:ascii="Calibri" w:eastAsia="Malgun Gothic" w:hAnsi="Calibri" w:cs="Times New Roman"/>
      <w:b/>
      <w:lang w:val="nl-NL" w:eastAsia="nl-NL"/>
    </w:rPr>
  </w:style>
  <w:style w:type="character" w:customStyle="1" w:styleId="boekhoudertekstChar">
    <w:name w:val="boekhouder_tekst Char"/>
    <w:basedOn w:val="DefaultParagraphFont"/>
    <w:link w:val="boekhoudertekst"/>
    <w:rsid w:val="008C5A0F"/>
    <w:rPr>
      <w:rFonts w:ascii="Arial" w:eastAsia="Calibri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8C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A0F"/>
    <w:rPr>
      <w:rFonts w:ascii="Tahoma" w:eastAsia="Times New Roman" w:hAnsi="Tahoma" w:cs="Tahoma"/>
      <w:sz w:val="16"/>
      <w:szCs w:val="16"/>
      <w:lang w:val="nl-NL" w:eastAsia="nl-NL"/>
    </w:rPr>
  </w:style>
  <w:style w:type="paragraph" w:customStyle="1" w:styleId="cvvb5titel1">
    <w:name w:val="cv_vb5_titel1"/>
    <w:basedOn w:val="cvvb4titel2"/>
    <w:link w:val="cvvb5titel1Char"/>
    <w:qFormat/>
    <w:rsid w:val="00D440E2"/>
    <w:pPr>
      <w:spacing w:before="240"/>
      <w:jc w:val="center"/>
    </w:pPr>
    <w:rPr>
      <w:b w:val="0"/>
      <w:color w:val="548DD4" w:themeColor="text2" w:themeTint="99"/>
      <w:sz w:val="52"/>
      <w:szCs w:val="52"/>
    </w:rPr>
  </w:style>
  <w:style w:type="paragraph" w:customStyle="1" w:styleId="cvvb5tekstBlauw">
    <w:name w:val="cv_vb5_tekstBlauw"/>
    <w:basedOn w:val="cvvb4tekst"/>
    <w:link w:val="cvvb5tekstBlauwChar"/>
    <w:qFormat/>
    <w:rsid w:val="00D440E2"/>
    <w:pPr>
      <w:spacing w:line="276" w:lineRule="auto"/>
      <w:jc w:val="center"/>
    </w:pPr>
    <w:rPr>
      <w:color w:val="548DD4" w:themeColor="text2" w:themeTint="99"/>
    </w:rPr>
  </w:style>
  <w:style w:type="character" w:customStyle="1" w:styleId="cvvb5titel1Char">
    <w:name w:val="cv_vb5_titel1 Char"/>
    <w:basedOn w:val="cvvb4titel2Char"/>
    <w:link w:val="cvvb5titel1"/>
    <w:rsid w:val="00D440E2"/>
    <w:rPr>
      <w:rFonts w:ascii="Calibri" w:eastAsia="Times New Roman" w:hAnsi="Calibri" w:cs="Arial"/>
      <w:b w:val="0"/>
      <w:color w:val="548DD4" w:themeColor="text2" w:themeTint="99"/>
      <w:sz w:val="52"/>
      <w:szCs w:val="52"/>
      <w:lang w:val="nl-NL" w:eastAsia="nl-NL"/>
    </w:rPr>
  </w:style>
  <w:style w:type="paragraph" w:customStyle="1" w:styleId="cvvb5titel2">
    <w:name w:val="cv_vb5_titel2"/>
    <w:basedOn w:val="cvvb4titel3"/>
    <w:link w:val="cvvb5titel2Char"/>
    <w:qFormat/>
    <w:rsid w:val="00236E89"/>
    <w:pPr>
      <w:pBdr>
        <w:bottom w:val="none" w:sz="0" w:space="0" w:color="auto"/>
      </w:pBdr>
      <w:shd w:val="clear" w:color="auto" w:fill="548DD4" w:themeFill="text2" w:themeFillTint="99"/>
      <w:spacing w:line="276" w:lineRule="auto"/>
    </w:pPr>
    <w:rPr>
      <w:color w:val="FFFFFF" w:themeColor="background1"/>
    </w:rPr>
  </w:style>
  <w:style w:type="character" w:customStyle="1" w:styleId="cvvb5tekstBlauwChar">
    <w:name w:val="cv_vb5_tekstBlauw Char"/>
    <w:basedOn w:val="cvvb4tekstChar"/>
    <w:link w:val="cvvb5tekstBlauw"/>
    <w:rsid w:val="00D440E2"/>
    <w:rPr>
      <w:rFonts w:ascii="Calibri" w:eastAsia="Times New Roman" w:hAnsi="Calibri" w:cs="Arial"/>
      <w:color w:val="548DD4" w:themeColor="text2" w:themeTint="99"/>
      <w:lang w:val="nl-NL" w:eastAsia="nl-NL"/>
    </w:rPr>
  </w:style>
  <w:style w:type="paragraph" w:customStyle="1" w:styleId="cvvb5tekst">
    <w:name w:val="cv_vb5_tekst"/>
    <w:basedOn w:val="boekhoudertekst"/>
    <w:link w:val="cvvb5tekstChar"/>
    <w:rsid w:val="005444F8"/>
    <w:rPr>
      <w:rFonts w:asciiTheme="minorHAnsi" w:hAnsiTheme="minorHAnsi"/>
    </w:rPr>
  </w:style>
  <w:style w:type="character" w:customStyle="1" w:styleId="cvvb5titel2Char">
    <w:name w:val="cv_vb5_titel2 Char"/>
    <w:basedOn w:val="cvvb4titel3Char"/>
    <w:link w:val="cvvb5titel2"/>
    <w:rsid w:val="00236E89"/>
    <w:rPr>
      <w:rFonts w:ascii="Calibri" w:eastAsia="Times New Roman" w:hAnsi="Calibri" w:cs="Arial"/>
      <w:b/>
      <w:color w:val="FFFFFF" w:themeColor="background1"/>
      <w:sz w:val="24"/>
      <w:shd w:val="clear" w:color="auto" w:fill="548DD4" w:themeFill="text2" w:themeFillTint="99"/>
      <w:lang w:val="nl-NL" w:eastAsia="nl-NL"/>
    </w:rPr>
  </w:style>
  <w:style w:type="paragraph" w:customStyle="1" w:styleId="cvvb5tekstzwart">
    <w:name w:val="cv_vb5_tekst_zwart"/>
    <w:basedOn w:val="Normal"/>
    <w:link w:val="cvvb5tekstzwartChar"/>
    <w:rsid w:val="005444F8"/>
    <w:pPr>
      <w:tabs>
        <w:tab w:val="right" w:pos="9923"/>
      </w:tabs>
      <w:ind w:right="74"/>
    </w:pPr>
    <w:rPr>
      <w:rFonts w:eastAsia="Malgun Gothic"/>
      <w:sz w:val="22"/>
      <w:szCs w:val="22"/>
    </w:rPr>
  </w:style>
  <w:style w:type="character" w:customStyle="1" w:styleId="cvvb5tekstChar">
    <w:name w:val="cv_vb5_tekst Char"/>
    <w:basedOn w:val="boekhoudertekstChar"/>
    <w:link w:val="cvvb5tekst"/>
    <w:rsid w:val="005444F8"/>
    <w:rPr>
      <w:rFonts w:ascii="Arial" w:eastAsia="Calibri" w:hAnsi="Arial" w:cs="Arial"/>
      <w:color w:val="000000"/>
    </w:rPr>
  </w:style>
  <w:style w:type="paragraph" w:customStyle="1" w:styleId="cvvb5tekstvet">
    <w:name w:val="cv_vb5_tekstvet"/>
    <w:basedOn w:val="Normal"/>
    <w:link w:val="cvvb5tekstvetChar"/>
    <w:qFormat/>
    <w:rsid w:val="00AE6108"/>
    <w:pPr>
      <w:tabs>
        <w:tab w:val="right" w:pos="9923"/>
      </w:tabs>
      <w:ind w:right="72"/>
    </w:pPr>
    <w:rPr>
      <w:rFonts w:asciiTheme="minorHAnsi" w:eastAsia="Malgun Gothic" w:hAnsiTheme="minorHAnsi"/>
      <w:b/>
      <w:sz w:val="22"/>
      <w:szCs w:val="22"/>
    </w:rPr>
  </w:style>
  <w:style w:type="character" w:customStyle="1" w:styleId="cvvb5tekstzwartChar">
    <w:name w:val="cv_vb5_tekst_zwart Char"/>
    <w:basedOn w:val="DefaultParagraphFont"/>
    <w:link w:val="cvvb5tekstzwart"/>
    <w:rsid w:val="005444F8"/>
    <w:rPr>
      <w:rFonts w:ascii="Times New Roman" w:eastAsia="Malgun Gothic" w:hAnsi="Times New Roman" w:cs="Times New Roman"/>
      <w:lang w:val="nl-NL" w:eastAsia="nl-NL"/>
    </w:rPr>
  </w:style>
  <w:style w:type="paragraph" w:customStyle="1" w:styleId="adminTekst">
    <w:name w:val="adminTekst"/>
    <w:basedOn w:val="Normal"/>
    <w:link w:val="adminTekstChar"/>
    <w:locked/>
    <w:rsid w:val="005B73E6"/>
    <w:pPr>
      <w:tabs>
        <w:tab w:val="left" w:pos="8364"/>
      </w:tabs>
      <w:spacing w:before="240" w:line="276" w:lineRule="auto"/>
      <w:ind w:left="2126" w:hanging="2126"/>
    </w:pPr>
    <w:rPr>
      <w:rFonts w:ascii="Century Gothic" w:eastAsiaTheme="minorEastAsia" w:hAnsi="Century Gothic" w:cstheme="minorBidi"/>
      <w:sz w:val="22"/>
      <w:szCs w:val="22"/>
      <w:lang w:val="nl-BE" w:eastAsia="nl-BE"/>
    </w:rPr>
  </w:style>
  <w:style w:type="character" w:customStyle="1" w:styleId="cvvb5tekstvetChar">
    <w:name w:val="cv_vb5_tekstvet Char"/>
    <w:basedOn w:val="DefaultParagraphFont"/>
    <w:link w:val="cvvb5tekstvet"/>
    <w:rsid w:val="00AE6108"/>
    <w:rPr>
      <w:rFonts w:eastAsia="Malgun Gothic" w:cs="Times New Roman"/>
      <w:b/>
      <w:lang w:val="nl-NL" w:eastAsia="nl-NL"/>
    </w:rPr>
  </w:style>
  <w:style w:type="character" w:customStyle="1" w:styleId="adminTekstChar">
    <w:name w:val="adminTekst Char"/>
    <w:basedOn w:val="DefaultParagraphFont"/>
    <w:link w:val="adminTekst"/>
    <w:rsid w:val="005B73E6"/>
    <w:rPr>
      <w:rFonts w:ascii="Century Gothic" w:eastAsiaTheme="minorEastAsia" w:hAnsi="Century Gothic"/>
      <w:lang w:eastAsia="nl-BE"/>
    </w:rPr>
  </w:style>
  <w:style w:type="character" w:styleId="PlaceholderText">
    <w:name w:val="Placeholder Text"/>
    <w:basedOn w:val="DefaultParagraphFont"/>
    <w:uiPriority w:val="99"/>
    <w:semiHidden/>
    <w:locked/>
    <w:rsid w:val="00980342"/>
    <w:rPr>
      <w:color w:val="808080"/>
    </w:rPr>
  </w:style>
  <w:style w:type="paragraph" w:customStyle="1" w:styleId="cv5tekst">
    <w:name w:val="cv5_tekst"/>
    <w:basedOn w:val="cvvb4tekst"/>
    <w:link w:val="cv5tekstChar"/>
    <w:qFormat/>
    <w:rsid w:val="00951D3A"/>
    <w:pPr>
      <w:tabs>
        <w:tab w:val="right" w:pos="9923"/>
      </w:tabs>
    </w:pPr>
  </w:style>
  <w:style w:type="paragraph" w:customStyle="1" w:styleId="cv5lijst">
    <w:name w:val="cv5_lijst"/>
    <w:basedOn w:val="Normal"/>
    <w:link w:val="cv5lijstChar"/>
    <w:qFormat/>
    <w:rsid w:val="008D33E8"/>
    <w:pPr>
      <w:numPr>
        <w:numId w:val="1"/>
      </w:numPr>
      <w:spacing w:after="60"/>
    </w:pPr>
    <w:rPr>
      <w:rFonts w:ascii="Calibri" w:eastAsia="Malgun Gothic" w:hAnsi="Calibri"/>
      <w:sz w:val="22"/>
      <w:szCs w:val="22"/>
    </w:rPr>
  </w:style>
  <w:style w:type="character" w:customStyle="1" w:styleId="cv5tekstChar">
    <w:name w:val="cv5_tekst Char"/>
    <w:basedOn w:val="adminTekstChar"/>
    <w:link w:val="cv5tekst"/>
    <w:rsid w:val="00951D3A"/>
    <w:rPr>
      <w:rFonts w:ascii="Calibri" w:eastAsia="Times New Roman" w:hAnsi="Calibri" w:cs="Arial"/>
      <w:lang w:val="nl-NL" w:eastAsia="nl-NL"/>
    </w:rPr>
  </w:style>
  <w:style w:type="character" w:customStyle="1" w:styleId="cv5lijstChar">
    <w:name w:val="cv5_lijst Char"/>
    <w:basedOn w:val="DefaultParagraphFont"/>
    <w:link w:val="cv5lijst"/>
    <w:rsid w:val="008D33E8"/>
    <w:rPr>
      <w:rFonts w:ascii="Calibri" w:eastAsia="Malgun Gothic" w:hAnsi="Calibri" w:cs="Times New Roman"/>
      <w:lang w:val="nl-NL" w:eastAsia="nl-NL"/>
    </w:rPr>
  </w:style>
  <w:style w:type="paragraph" w:customStyle="1" w:styleId="cv6lijst">
    <w:name w:val="cv6_lijst"/>
    <w:basedOn w:val="cvvb4tekst"/>
    <w:link w:val="cv6lijstChar"/>
    <w:qFormat/>
    <w:rsid w:val="006442AC"/>
    <w:pPr>
      <w:ind w:left="720" w:hanging="360"/>
    </w:pPr>
  </w:style>
  <w:style w:type="character" w:customStyle="1" w:styleId="cv6lijstChar">
    <w:name w:val="cv6_lijst Char"/>
    <w:basedOn w:val="cvvb4tekstChar"/>
    <w:link w:val="cv6lijst"/>
    <w:rsid w:val="006442AC"/>
    <w:rPr>
      <w:rFonts w:ascii="Calibri" w:eastAsia="Times New Roman" w:hAnsi="Calibri" w:cs="Arial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hparedae\Werkmateriaal\Design\cv's\CV-sjablonen\cv-sjabloon_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49E66187FE48ABB540490EAF4A45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DF443D-889A-409D-843E-E02B39D39B07}"/>
      </w:docPartPr>
      <w:docPartBody>
        <w:p w:rsidR="003D38D7" w:rsidRDefault="00BA6A5D">
          <w:pPr>
            <w:pStyle w:val="3E49E66187FE48ABB540490EAF4A4594"/>
          </w:pPr>
          <w:r w:rsidRPr="00BB1025">
            <w:rPr>
              <w:rStyle w:val="PlaceholderText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4F0"/>
    <w:rsid w:val="00396554"/>
    <w:rsid w:val="003D38D7"/>
    <w:rsid w:val="00423F6F"/>
    <w:rsid w:val="005915CE"/>
    <w:rsid w:val="0070465B"/>
    <w:rsid w:val="009D0D69"/>
    <w:rsid w:val="00B47C3F"/>
    <w:rsid w:val="00BA6A5D"/>
    <w:rsid w:val="00C57117"/>
    <w:rsid w:val="00CE54F0"/>
    <w:rsid w:val="00D07858"/>
    <w:rsid w:val="00D77397"/>
    <w:rsid w:val="00F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54F0"/>
    <w:rPr>
      <w:color w:val="808080"/>
    </w:rPr>
  </w:style>
  <w:style w:type="paragraph" w:customStyle="1" w:styleId="3E49E66187FE48ABB540490EAF4A4594">
    <w:name w:val="3E49E66187FE48ABB540490EAF4A45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cv-sjabloon_5.dotx</Template>
  <TotalTime>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VDAB</dc:creator>
  <cp:lastModifiedBy>mauro Leonardo</cp:lastModifiedBy>
  <cp:revision>4</cp:revision>
  <dcterms:created xsi:type="dcterms:W3CDTF">2022-06-01T18:46:00Z</dcterms:created>
  <dcterms:modified xsi:type="dcterms:W3CDTF">2022-11-11T13:26:00Z</dcterms:modified>
</cp:coreProperties>
</file>